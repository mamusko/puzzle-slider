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8360EB" w14:paraId="290EFC63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371F5DF9" w14:textId="77777777" w:rsidR="008360EB" w:rsidRDefault="008360EB" w:rsidP="008360EB">
            <w:pPr>
              <w:pStyle w:val="Heading1"/>
            </w:pPr>
            <w:r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4964E7C2" w14:textId="236A40FC" w:rsidR="008360EB" w:rsidRPr="00F2769A" w:rsidRDefault="008360EB" w:rsidP="008360EB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F1BD033" w14:textId="039446C1" w:rsidR="008360EB" w:rsidRDefault="008360EB" w:rsidP="008360EB">
            <w:pPr>
              <w:pStyle w:val="Heading1"/>
            </w:pPr>
            <w:r>
              <w:t>Priority: 1</w:t>
            </w:r>
          </w:p>
        </w:tc>
      </w:tr>
      <w:tr w:rsidR="008360EB" w14:paraId="5C60F4EB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F51CDC" w14:textId="77777777" w:rsidR="008360EB" w:rsidRPr="00F2769A" w:rsidRDefault="008360EB" w:rsidP="008360EB">
            <w:pPr>
              <w:pStyle w:val="Heading1"/>
            </w:pPr>
            <w:r>
              <w:t>Description:</w:t>
            </w:r>
          </w:p>
        </w:tc>
      </w:tr>
      <w:tr w:rsidR="008360EB" w14:paraId="6559AA5B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DE907C" w14:textId="1B57C183" w:rsidR="008360EB" w:rsidRPr="00F2769A" w:rsidRDefault="00AD6DF8" w:rsidP="00AD6DF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whole application GUI. Present to other team members.</w:t>
            </w:r>
          </w:p>
        </w:tc>
      </w:tr>
      <w:tr w:rsidR="008360EB" w14:paraId="5F7A7679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93F93" w14:textId="77777777" w:rsidR="008360EB" w:rsidRPr="00DC2A17" w:rsidRDefault="008360EB" w:rsidP="008360EB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7E38AE0F" w14:textId="36736F19" w:rsidR="008360EB" w:rsidRPr="00156D14" w:rsidRDefault="008360EB" w:rsidP="008360EB">
            <w:pPr>
              <w:pStyle w:val="Heading1"/>
            </w:pPr>
            <w:r>
              <w:t xml:space="preserve">Estimate: </w:t>
            </w:r>
            <w:r w:rsidR="00AD6DF8">
              <w:t>2H</w:t>
            </w:r>
          </w:p>
        </w:tc>
      </w:tr>
      <w:tr w:rsidR="008360EB" w14:paraId="2CF54606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7C8488" w14:textId="10A77212" w:rsidR="008360EB" w:rsidRDefault="00AD6DF8" w:rsidP="008360EB">
            <w:pPr>
              <w:ind w:left="284"/>
            </w:pPr>
            <w:r>
              <w:t>On paper or in Photoshop</w:t>
            </w:r>
          </w:p>
        </w:tc>
      </w:tr>
      <w:tr w:rsidR="008360EB" w14:paraId="46AB1ABF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8360EB" w14:paraId="4C2E4A82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588C2E51" w14:textId="77777777" w:rsidR="008360EB" w:rsidRDefault="008360EB" w:rsidP="008360EB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14D9C6F9" w14:textId="77777777" w:rsidR="008360EB" w:rsidRDefault="008360EB" w:rsidP="008360EB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01B3075E" w14:textId="77777777" w:rsidR="008360EB" w:rsidRDefault="008360EB" w:rsidP="008360EB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8360EB" w14:paraId="19D32EF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6ED4143" w14:textId="77777777" w:rsidR="008360EB" w:rsidRDefault="008360EB" w:rsidP="008360EB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6ED5E42" w14:textId="0BE6049F" w:rsidR="008360EB" w:rsidRDefault="00661D35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0B460FA7" w14:textId="308E67E9" w:rsidR="008360EB" w:rsidRDefault="00661D35" w:rsidP="008360EB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7B1A3DC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5BCB302" w14:textId="0AC07DE6" w:rsidR="008360EB" w:rsidRDefault="00661D35" w:rsidP="008360EB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32C3D4D" w14:textId="4DF60D4A" w:rsidR="008360EB" w:rsidRDefault="00661D35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3388A31" w14:textId="6852DD06" w:rsidR="008360EB" w:rsidRDefault="00661D35" w:rsidP="008360EB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2C10BFA0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8C03204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B84B7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C2F4257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2C6321E9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994238F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324F4E5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BD3EE21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49B5D574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218AAC7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75C8AE8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449AE6F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6B1E8843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FCAAA2A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CEF0417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87CE9B4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7F7AF6EC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D5E6582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968E6BE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86901E8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7382831F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5FAD2D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083717D" w14:textId="77777777" w:rsidR="008360EB" w:rsidRDefault="008360EB" w:rsidP="008360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DA58F98" w14:textId="77777777" w:rsidR="008360EB" w:rsidRDefault="008360EB" w:rsidP="008360EB">
                  <w:pPr>
                    <w:jc w:val="center"/>
                  </w:pPr>
                </w:p>
              </w:tc>
            </w:tr>
            <w:tr w:rsidR="008360EB" w14:paraId="0EE5F66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0ED3259" w14:textId="77777777" w:rsidR="008360EB" w:rsidRDefault="008360EB" w:rsidP="008360EB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6B1645C" w14:textId="77777777" w:rsidR="008360EB" w:rsidRDefault="008360EB" w:rsidP="008360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E640A24" w14:textId="77777777" w:rsidR="008360EB" w:rsidRDefault="008360EB" w:rsidP="008360EB">
                  <w:pPr>
                    <w:jc w:val="center"/>
                  </w:pPr>
                </w:p>
              </w:tc>
            </w:tr>
          </w:tbl>
          <w:p w14:paraId="272B6414" w14:textId="77777777" w:rsidR="008360EB" w:rsidRDefault="008360EB" w:rsidP="008360EB"/>
        </w:tc>
      </w:tr>
    </w:tbl>
    <w:p w14:paraId="2D2DF62B" w14:textId="77777777" w:rsidR="008360EB" w:rsidRDefault="008360EB" w:rsidP="008360EB"/>
    <w:p w14:paraId="57498EDC" w14:textId="77777777" w:rsidR="008360EB" w:rsidRDefault="008360EB" w:rsidP="008360EB"/>
    <w:p w14:paraId="3BFA7373" w14:textId="77777777" w:rsidR="008360EB" w:rsidRDefault="008360EB" w:rsidP="008360EB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8360EB" w14:paraId="0365B777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22BE157" w14:textId="77777777" w:rsidR="008360EB" w:rsidRDefault="008360EB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87082EC" w14:textId="2BF448F7" w:rsidR="008360EB" w:rsidRPr="00F2769A" w:rsidRDefault="00FC7B76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</w:t>
            </w:r>
            <w:r w:rsidR="00B34F33">
              <w:rPr>
                <w:sz w:val="32"/>
                <w:szCs w:val="32"/>
              </w:rPr>
              <w:t xml:space="preserve">rogramming – </w:t>
            </w:r>
            <w:r>
              <w:rPr>
                <w:sz w:val="32"/>
                <w:szCs w:val="32"/>
              </w:rPr>
              <w:t>Main Menu</w:t>
            </w:r>
            <w:r w:rsidR="003A5247">
              <w:rPr>
                <w:sz w:val="32"/>
                <w:szCs w:val="32"/>
              </w:rPr>
              <w:t xml:space="preserve"> basic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F5B7A0A" w14:textId="3ACAB327" w:rsidR="008360EB" w:rsidRDefault="008360EB" w:rsidP="00DE6B18">
            <w:pPr>
              <w:pStyle w:val="Heading1"/>
            </w:pPr>
            <w:r>
              <w:t xml:space="preserve">Priority: </w:t>
            </w:r>
            <w:r w:rsidR="00FC7B76">
              <w:t>1</w:t>
            </w:r>
          </w:p>
        </w:tc>
      </w:tr>
      <w:tr w:rsidR="008360EB" w14:paraId="4889B262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3BFDEF" w14:textId="77777777" w:rsidR="008360EB" w:rsidRPr="00F2769A" w:rsidRDefault="008360EB" w:rsidP="00DE6B18">
            <w:pPr>
              <w:pStyle w:val="Heading1"/>
            </w:pPr>
            <w:r>
              <w:t>Description:</w:t>
            </w:r>
          </w:p>
        </w:tc>
      </w:tr>
      <w:tr w:rsidR="008360EB" w14:paraId="0E34800E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CACAC" w14:textId="606B6A05" w:rsidR="008360EB" w:rsidRDefault="00FC7B76" w:rsidP="00FC7B76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menu should consist of “New Game”, “Load Game” and “Exit” buttons</w:t>
            </w:r>
          </w:p>
          <w:p w14:paraId="1FD6CAF3" w14:textId="4BC70376" w:rsidR="00FC7B76" w:rsidRPr="00F2769A" w:rsidRDefault="00FC7B76" w:rsidP="00FC7B76">
            <w:pPr>
              <w:ind w:left="284"/>
              <w:rPr>
                <w:sz w:val="28"/>
                <w:szCs w:val="28"/>
              </w:rPr>
            </w:pPr>
          </w:p>
        </w:tc>
      </w:tr>
      <w:tr w:rsidR="008360EB" w14:paraId="0646C32F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16045" w14:textId="77777777" w:rsidR="008360EB" w:rsidRPr="00DC2A17" w:rsidRDefault="008360EB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0E76FFFA" w14:textId="17734408" w:rsidR="008360EB" w:rsidRPr="00156D14" w:rsidRDefault="003A5247" w:rsidP="00DE6B18">
            <w:pPr>
              <w:pStyle w:val="Heading1"/>
            </w:pPr>
            <w:r>
              <w:t>Estimate: 3</w:t>
            </w:r>
            <w:r w:rsidR="00FC7B76">
              <w:t>H</w:t>
            </w:r>
          </w:p>
        </w:tc>
      </w:tr>
      <w:tr w:rsidR="008360EB" w14:paraId="4E5852B6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BA9FBD" w14:textId="4CD1DA6E" w:rsidR="00FC7B76" w:rsidRDefault="00FC7B76" w:rsidP="00FC7B76">
            <w:pPr>
              <w:ind w:left="284"/>
            </w:pPr>
          </w:p>
          <w:p w14:paraId="098F024F" w14:textId="328AF8D6" w:rsidR="008360EB" w:rsidRDefault="008360EB" w:rsidP="00DE6B18">
            <w:pPr>
              <w:ind w:left="284"/>
            </w:pPr>
          </w:p>
        </w:tc>
      </w:tr>
      <w:tr w:rsidR="008360EB" w14:paraId="38A11460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8360EB" w14:paraId="73D54805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2D69EAEF" w14:textId="77777777" w:rsidR="008360EB" w:rsidRDefault="008360EB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53668BFE" w14:textId="77777777" w:rsidR="008360EB" w:rsidRDefault="008360EB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0157FD1" w14:textId="77777777" w:rsidR="008360EB" w:rsidRDefault="008360EB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8360EB" w14:paraId="4A1EC18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838D283" w14:textId="77777777" w:rsidR="008360EB" w:rsidRDefault="008360EB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F0DE9C" w14:textId="445403BE" w:rsidR="008360EB" w:rsidRDefault="003A5247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3198B32E" w14:textId="02D8087D" w:rsidR="008360EB" w:rsidRDefault="003A5247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4F21E3E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8F24AE1" w14:textId="01EE3887" w:rsidR="008360EB" w:rsidRDefault="003A5247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22F6B7D" w14:textId="66205E8C" w:rsidR="008360EB" w:rsidRDefault="003A5247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03B5468" w14:textId="34CA5EE7" w:rsidR="008360EB" w:rsidRDefault="003A5247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8360EB" w14:paraId="1F8081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304797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375AAC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39E6B1F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5F93A0D1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FE820AB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73A15FE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A6A6AE4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3F19A92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D8D52A9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A8E3F9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73ECBB4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4A782CFB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67B4B9B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3105E9C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60A76B1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161EDEA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F627A5D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FFD322D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F7AD3DF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6A2380BB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950F2A1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178E047" w14:textId="77777777" w:rsidR="008360EB" w:rsidRDefault="008360E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541032C" w14:textId="77777777" w:rsidR="008360EB" w:rsidRDefault="008360EB" w:rsidP="00DE6B18">
                  <w:pPr>
                    <w:jc w:val="center"/>
                  </w:pPr>
                </w:p>
              </w:tc>
            </w:tr>
            <w:tr w:rsidR="008360EB" w14:paraId="136BEBF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F0E664A" w14:textId="77777777" w:rsidR="008360EB" w:rsidRDefault="008360EB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77155A" w14:textId="77777777" w:rsidR="008360EB" w:rsidRDefault="008360E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17AE9E5" w14:textId="77777777" w:rsidR="008360EB" w:rsidRDefault="008360EB" w:rsidP="00DE6B18">
                  <w:pPr>
                    <w:jc w:val="center"/>
                  </w:pPr>
                </w:p>
              </w:tc>
            </w:tr>
          </w:tbl>
          <w:p w14:paraId="2E48C457" w14:textId="77777777" w:rsidR="008360EB" w:rsidRDefault="008360EB" w:rsidP="00DE6B18"/>
        </w:tc>
      </w:tr>
    </w:tbl>
    <w:p w14:paraId="16976764" w14:textId="77777777" w:rsidR="008360EB" w:rsidRDefault="008360EB" w:rsidP="008360EB"/>
    <w:p w14:paraId="496629DD" w14:textId="77777777" w:rsidR="008360EB" w:rsidRDefault="008360EB" w:rsidP="008360EB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1C6257BB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17EE6A44" w14:textId="77777777" w:rsidR="00B34F33" w:rsidRDefault="00B34F33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306F6DE6" w14:textId="15A40C89" w:rsidR="00B34F33" w:rsidRPr="00F2769A" w:rsidRDefault="00AB1E08" w:rsidP="00AB1E0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Programming – Main Menu pop-ups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DD7D710" w14:textId="72AA74A8" w:rsidR="00B34F33" w:rsidRDefault="00B34F33" w:rsidP="00DE6B18">
            <w:pPr>
              <w:pStyle w:val="Heading1"/>
            </w:pPr>
            <w:r>
              <w:t xml:space="preserve">Priority: </w:t>
            </w:r>
            <w:r w:rsidR="00D00026">
              <w:t>2</w:t>
            </w:r>
          </w:p>
        </w:tc>
      </w:tr>
      <w:tr w:rsidR="00B34F33" w14:paraId="54D9E342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C6F63" w14:textId="77777777" w:rsidR="00B34F33" w:rsidRPr="00F2769A" w:rsidRDefault="00B34F33" w:rsidP="00DE6B18">
            <w:pPr>
              <w:pStyle w:val="Heading1"/>
            </w:pPr>
            <w:r>
              <w:t>Description:</w:t>
            </w:r>
          </w:p>
        </w:tc>
      </w:tr>
      <w:tr w:rsidR="00B34F33" w14:paraId="47AF4C88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8D0E63" w14:textId="2F6D9FDB" w:rsidR="00B34F33" w:rsidRDefault="00AB1E0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“New Game” is selected, pop-up window will appear, showing new game settings.</w:t>
            </w:r>
          </w:p>
          <w:p w14:paraId="5BEA5442" w14:textId="7D24F128" w:rsidR="00AB1E08" w:rsidRPr="00F2769A" w:rsidRDefault="00AB1E0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“Load Game” is selected, file dialog will show.</w:t>
            </w:r>
          </w:p>
        </w:tc>
      </w:tr>
      <w:tr w:rsidR="00B34F33" w14:paraId="0AE899AE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7CE1B" w14:textId="77777777" w:rsidR="00B34F33" w:rsidRPr="00DC2A17" w:rsidRDefault="00B34F33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B4AAD56" w14:textId="3F740200" w:rsidR="00B34F33" w:rsidRPr="00156D14" w:rsidRDefault="00D86618" w:rsidP="00DE6B18">
            <w:pPr>
              <w:pStyle w:val="Heading1"/>
            </w:pPr>
            <w:r>
              <w:t>Estimate: 4</w:t>
            </w:r>
            <w:r w:rsidR="00B34F33">
              <w:t>h</w:t>
            </w:r>
          </w:p>
        </w:tc>
      </w:tr>
      <w:tr w:rsidR="00B34F33" w14:paraId="0F969BBF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718B59" w14:textId="6090F289" w:rsidR="00AB1E08" w:rsidRDefault="00AB1E08" w:rsidP="00AB1E08">
            <w:pPr>
              <w:ind w:left="284"/>
            </w:pPr>
            <w:r>
              <w:t>New game settings should include:</w:t>
            </w:r>
          </w:p>
          <w:p w14:paraId="2DE644DE" w14:textId="77777777" w:rsidR="00AB1E08" w:rsidRDefault="00AB1E08" w:rsidP="00AB1E08">
            <w:pPr>
              <w:pStyle w:val="ListParagraph"/>
              <w:numPr>
                <w:ilvl w:val="0"/>
                <w:numId w:val="3"/>
              </w:numPr>
            </w:pPr>
            <w:r>
              <w:t>Game size slider</w:t>
            </w:r>
          </w:p>
          <w:p w14:paraId="1593C248" w14:textId="77777777" w:rsidR="00AB1E08" w:rsidRDefault="00AB1E08" w:rsidP="00AB1E08">
            <w:pPr>
              <w:pStyle w:val="ListParagraph"/>
              <w:numPr>
                <w:ilvl w:val="0"/>
                <w:numId w:val="3"/>
              </w:numPr>
            </w:pPr>
            <w:r>
              <w:t>Radio button switch for numbered/image tiles</w:t>
            </w:r>
          </w:p>
          <w:p w14:paraId="2D1EBF1E" w14:textId="51D89793" w:rsidR="00AB1E08" w:rsidRDefault="00AB1E08" w:rsidP="00AB1E08">
            <w:pPr>
              <w:pStyle w:val="ListParagraph"/>
              <w:numPr>
                <w:ilvl w:val="0"/>
                <w:numId w:val="3"/>
              </w:numPr>
            </w:pPr>
            <w:r>
              <w:t>Image selection button</w:t>
            </w:r>
          </w:p>
        </w:tc>
      </w:tr>
      <w:tr w:rsidR="00B34F33" w14:paraId="52757B17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7FC5646F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1FE1AA8E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2F58DDF5" w14:textId="77777777" w:rsidR="00B34F33" w:rsidRDefault="00B34F33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7F47C7B5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5D466C8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2AAF5ED" w14:textId="77777777" w:rsidR="00B34F33" w:rsidRDefault="00B34F33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3A96BD4" w14:textId="0987EA50" w:rsidR="00B34F33" w:rsidRDefault="00D8661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159A589E" w14:textId="727828E7" w:rsidR="00B34F33" w:rsidRDefault="00D86618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6924481E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1BD7929" w14:textId="4B5E5F22" w:rsidR="00B34F33" w:rsidRDefault="00D86618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CDE141B" w14:textId="76AA97A1" w:rsidR="00B34F33" w:rsidRDefault="00D8661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EB60D2D" w14:textId="4F5B924F" w:rsidR="00B34F33" w:rsidRDefault="00D86618" w:rsidP="00D866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2F9F1B3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FEF9FC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6D0AECB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ECE690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829B613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5E4BEC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377233F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C8FEAA5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1EE477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33AD3B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2D9D585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9E143AF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244AB28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D39B271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97F9B0D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F6C214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2EB1635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F66F0A0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B2A14D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86DAF4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6B5FE1E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FBFC50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F73660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8EDD2A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0B2046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E2B55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54A35A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C0B831F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686053A3" w14:textId="77777777" w:rsidR="00B34F33" w:rsidRDefault="00B34F33" w:rsidP="00DE6B18"/>
        </w:tc>
      </w:tr>
    </w:tbl>
    <w:p w14:paraId="00000A42" w14:textId="77777777" w:rsidR="00B34F33" w:rsidRDefault="00B34F33" w:rsidP="00B34F33"/>
    <w:p w14:paraId="1C9644D8" w14:textId="77777777" w:rsidR="00B34F33" w:rsidRDefault="00B34F33" w:rsidP="00B34F33"/>
    <w:p w14:paraId="4BDBD528" w14:textId="77777777" w:rsidR="00B34F33" w:rsidRDefault="00B34F33" w:rsidP="00B34F33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0309B47D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B8D3A1F" w14:textId="77777777" w:rsidR="00B34F33" w:rsidRDefault="00B34F33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03FB81E5" w14:textId="42FD842D" w:rsidR="00B34F33" w:rsidRPr="00F2769A" w:rsidRDefault="00220C0D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Programming – Game Screen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62B2DE5E" w14:textId="3FBC8289" w:rsidR="00B34F33" w:rsidRDefault="00B34F33" w:rsidP="00DE6B18">
            <w:pPr>
              <w:pStyle w:val="Heading1"/>
            </w:pPr>
            <w:r>
              <w:t xml:space="preserve">Priority: </w:t>
            </w:r>
            <w:r w:rsidR="00220C0D">
              <w:t>1</w:t>
            </w:r>
          </w:p>
        </w:tc>
      </w:tr>
      <w:tr w:rsidR="00B34F33" w14:paraId="76CC7305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DC7F3" w14:textId="77777777" w:rsidR="00B34F33" w:rsidRPr="00F2769A" w:rsidRDefault="00B34F33" w:rsidP="00DE6B18">
            <w:pPr>
              <w:pStyle w:val="Heading1"/>
            </w:pPr>
            <w:r>
              <w:t>Description:</w:t>
            </w:r>
          </w:p>
        </w:tc>
      </w:tr>
      <w:tr w:rsidR="00B34F33" w14:paraId="491FBEFF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6248D" w14:textId="4AA4F9C8" w:rsidR="006D124B" w:rsidRDefault="006D124B" w:rsidP="00220C0D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screen should contain:</w:t>
            </w:r>
          </w:p>
          <w:p w14:paraId="0BD5FA90" w14:textId="77777777" w:rsidR="006D124B" w:rsidRDefault="006D124B" w:rsidP="006D124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with game tiles</w:t>
            </w:r>
          </w:p>
          <w:p w14:paraId="1C656B13" w14:textId="584625D9" w:rsidR="00220C0D" w:rsidRDefault="006D124B" w:rsidP="006D124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D124B">
              <w:rPr>
                <w:sz w:val="28"/>
                <w:szCs w:val="28"/>
              </w:rPr>
              <w:t>“Save Game”, “Exit” buttons.</w:t>
            </w:r>
          </w:p>
          <w:p w14:paraId="1626C93B" w14:textId="605A0D49" w:rsidR="006D124B" w:rsidRDefault="006D124B" w:rsidP="006D124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with game statistics (moves took, time elapsed)</w:t>
            </w:r>
          </w:p>
          <w:p w14:paraId="3F62B753" w14:textId="3DE890E5" w:rsidR="00B34F33" w:rsidRPr="00F2769A" w:rsidRDefault="00B34F33" w:rsidP="00F71482">
            <w:pPr>
              <w:rPr>
                <w:sz w:val="28"/>
                <w:szCs w:val="28"/>
              </w:rPr>
            </w:pPr>
          </w:p>
        </w:tc>
      </w:tr>
      <w:tr w:rsidR="00B34F33" w14:paraId="53337457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F204A" w14:textId="77777777" w:rsidR="00B34F33" w:rsidRPr="00DC2A17" w:rsidRDefault="00B34F33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DB6A70D" w14:textId="6E1F5B0A" w:rsidR="00B34F33" w:rsidRPr="00156D14" w:rsidRDefault="00F71482" w:rsidP="00DE6B18">
            <w:pPr>
              <w:pStyle w:val="Heading1"/>
            </w:pPr>
            <w:r>
              <w:t>Estimate: 4</w:t>
            </w:r>
            <w:r w:rsidR="00B34F33">
              <w:t>h</w:t>
            </w:r>
          </w:p>
        </w:tc>
      </w:tr>
      <w:tr w:rsidR="00B34F33" w14:paraId="697598D7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1EF3A4" w14:textId="3D1BA9C9" w:rsidR="00B34F33" w:rsidRDefault="00B34F33" w:rsidP="00DE6B18">
            <w:pPr>
              <w:ind w:left="284"/>
            </w:pPr>
          </w:p>
        </w:tc>
      </w:tr>
      <w:tr w:rsidR="00B34F33" w14:paraId="662A7BE7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58AE0F43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5F756E22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370EFC1F" w14:textId="77777777" w:rsidR="00B34F33" w:rsidRDefault="00B34F33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54EB0F12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39F42E1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88C627F" w14:textId="77777777" w:rsidR="00B34F33" w:rsidRDefault="00B34F33" w:rsidP="00DE6B18">
                  <w:pPr>
                    <w:jc w:val="center"/>
                  </w:pPr>
                  <w:r>
                    <w:t>sano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CAB5DDB" w14:textId="1F3B5227" w:rsidR="00B34F33" w:rsidRDefault="004277F1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53C6B7B" w14:textId="1D4A8BD8" w:rsidR="00B34F33" w:rsidRDefault="004277F1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3799859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79A05F8" w14:textId="59EDFD62" w:rsidR="00B34F33" w:rsidRDefault="004277F1" w:rsidP="00DE6B18">
                  <w:pPr>
                    <w:jc w:val="center"/>
                  </w:pPr>
                  <w:r>
                    <w:t>SAMO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AE3E977" w14:textId="33F44655" w:rsidR="00B34F33" w:rsidRDefault="004277F1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4804310" w14:textId="6AE2C710" w:rsidR="00B34F33" w:rsidRDefault="00B34F33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3975ADE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7A5F3D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487D1EC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98D36A1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6663D17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29D7B0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E852B36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5D779A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5B1CA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689B21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E13F7FD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F1D64D3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108EAB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0A5B375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FE24F31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804F3C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1574221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E223F8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2EB38D0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4EF748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14A23BA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90BE09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AD73523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D1E5FB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01F6B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4497E45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27E05E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7B4DA16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505EF6AF" w14:textId="77777777" w:rsidR="00B34F33" w:rsidRDefault="00B34F33" w:rsidP="00DE6B18"/>
        </w:tc>
      </w:tr>
    </w:tbl>
    <w:p w14:paraId="06E03D77" w14:textId="77777777" w:rsidR="00B34F33" w:rsidRDefault="00B34F33" w:rsidP="00B34F33"/>
    <w:p w14:paraId="63A2AAF6" w14:textId="77777777" w:rsidR="00B34F33" w:rsidRDefault="00B34F33" w:rsidP="00B34F33"/>
    <w:p w14:paraId="72858A10" w14:textId="77777777" w:rsidR="00B34F33" w:rsidRDefault="00B34F33" w:rsidP="00B34F33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4DD449E2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80E7AD5" w14:textId="77777777" w:rsidR="00B34F33" w:rsidRDefault="00B34F33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2E8AE9F6" w14:textId="54982E2A" w:rsidR="00B34F33" w:rsidRPr="00F2769A" w:rsidRDefault="0095468B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– Event handling (mouse)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223E5F21" w14:textId="7AE30512" w:rsidR="00B34F33" w:rsidRDefault="00B34F33" w:rsidP="00DE6B18">
            <w:pPr>
              <w:pStyle w:val="Heading1"/>
            </w:pPr>
            <w:r>
              <w:t xml:space="preserve">Priority: </w:t>
            </w:r>
            <w:r w:rsidR="0095468B">
              <w:t>2</w:t>
            </w:r>
          </w:p>
        </w:tc>
      </w:tr>
      <w:tr w:rsidR="00B34F33" w14:paraId="35BDA88B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33539" w14:textId="77777777" w:rsidR="00B34F33" w:rsidRPr="00F2769A" w:rsidRDefault="00B34F33" w:rsidP="00DE6B18">
            <w:pPr>
              <w:pStyle w:val="Heading1"/>
            </w:pPr>
            <w:r>
              <w:t>Description:</w:t>
            </w:r>
          </w:p>
        </w:tc>
      </w:tr>
      <w:tr w:rsidR="00B34F33" w14:paraId="6E6570C1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875F73" w14:textId="11F4834F" w:rsidR="00B34F33" w:rsidRPr="00F2769A" w:rsidRDefault="004D177F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can click on tile, which will switch </w:t>
            </w:r>
            <w:proofErr w:type="gramStart"/>
            <w:r>
              <w:rPr>
                <w:sz w:val="28"/>
                <w:szCs w:val="28"/>
              </w:rPr>
              <w:t>it’s</w:t>
            </w:r>
            <w:proofErr w:type="gramEnd"/>
            <w:r>
              <w:rPr>
                <w:sz w:val="28"/>
                <w:szCs w:val="28"/>
              </w:rPr>
              <w:t xml:space="preserve"> position with empty tile if </w:t>
            </w:r>
            <w:proofErr w:type="spellStart"/>
            <w:r>
              <w:rPr>
                <w:sz w:val="28"/>
                <w:szCs w:val="28"/>
              </w:rPr>
              <w:t>possibru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34F33" w14:paraId="350DBA8F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37BDF" w14:textId="77777777" w:rsidR="00B34F33" w:rsidRPr="00DC2A17" w:rsidRDefault="00B34F33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ED3F93F" w14:textId="3EB6594D" w:rsidR="00B34F33" w:rsidRPr="00156D14" w:rsidRDefault="004D177F" w:rsidP="00DE6B18">
            <w:pPr>
              <w:pStyle w:val="Heading1"/>
            </w:pPr>
            <w:r>
              <w:t>Estimate: 3</w:t>
            </w:r>
            <w:r w:rsidR="00B34F33">
              <w:t>h</w:t>
            </w:r>
          </w:p>
        </w:tc>
      </w:tr>
      <w:tr w:rsidR="00B34F33" w14:paraId="77F7AC3D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7DD76" w14:textId="748CA8ED" w:rsidR="00B34F33" w:rsidRDefault="004D177F" w:rsidP="00DE6B18">
            <w:pPr>
              <w:ind w:left="284"/>
            </w:pPr>
            <w:r>
              <w:t>Tasks will be planned after initial GUI implementation is known.</w:t>
            </w:r>
          </w:p>
        </w:tc>
      </w:tr>
      <w:tr w:rsidR="00B34F33" w14:paraId="03DF6E04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3A91659F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73979F16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1ABF03CF" w14:textId="77777777" w:rsidR="00B34F33" w:rsidRDefault="00B34F33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D01D692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75E24F8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6F462A5" w14:textId="37F8F570" w:rsidR="00B34F33" w:rsidRDefault="004D177F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87944A3" w14:textId="63DD3423" w:rsidR="00B34F33" w:rsidRDefault="004D177F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7F4ADBE1" w14:textId="659A175F" w:rsidR="00B34F33" w:rsidRDefault="004D177F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465AFA2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612EE81" w14:textId="77777777" w:rsidR="00B34F33" w:rsidRDefault="00B34F33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F547E57" w14:textId="27F71B7D" w:rsidR="00B34F33" w:rsidRDefault="004D177F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77FA148" w14:textId="7654D895" w:rsidR="00B34F33" w:rsidRDefault="004D177F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58ED0EBE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B3CAB4D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18474B9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17ECF8C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1EDFB186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95B638C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206A123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360AD28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5F304F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6AA1AE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6D7C73F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F038ADC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722524A2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71373C4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4D0AD5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6A5651E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F70BC5C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5FB5AE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6DB3A1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3506CF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10E5A4C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F6E89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545F187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74F8782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9F6CC2B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AAE7CE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D8BADA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2914452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5C0340F2" w14:textId="77777777" w:rsidR="00B34F33" w:rsidRDefault="00B34F33" w:rsidP="00DE6B18"/>
        </w:tc>
      </w:tr>
    </w:tbl>
    <w:p w14:paraId="2D8C4AB9" w14:textId="77777777" w:rsidR="00B34F33" w:rsidRDefault="00B34F33" w:rsidP="00B34F33"/>
    <w:p w14:paraId="7A1B68AE" w14:textId="77777777" w:rsidR="00B34F33" w:rsidRDefault="00B34F33" w:rsidP="00B34F33"/>
    <w:p w14:paraId="088BD460" w14:textId="77777777" w:rsidR="00B34F33" w:rsidRDefault="00B34F33" w:rsidP="00B34F33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B34F33" w14:paraId="064751C2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75F0F68" w14:textId="77777777" w:rsidR="00B34F33" w:rsidRDefault="00B34F33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14DF1340" w14:textId="39E31E13" w:rsidR="00B34F33" w:rsidRPr="00F2769A" w:rsidRDefault="00162D89" w:rsidP="00162D89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Controller – Event handling </w:t>
            </w:r>
            <w:proofErr w:type="gramStart"/>
            <w:r>
              <w:rPr>
                <w:sz w:val="32"/>
                <w:szCs w:val="32"/>
              </w:rPr>
              <w:t>( buttons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CF24B80" w14:textId="49B99B4F" w:rsidR="00B34F33" w:rsidRDefault="00B34F33" w:rsidP="00DE6B18">
            <w:pPr>
              <w:pStyle w:val="Heading1"/>
            </w:pPr>
            <w:r>
              <w:t xml:space="preserve">Priority: </w:t>
            </w:r>
            <w:r w:rsidR="00162D89">
              <w:t>2</w:t>
            </w:r>
          </w:p>
        </w:tc>
      </w:tr>
      <w:tr w:rsidR="00B34F33" w14:paraId="309B49FC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8344C" w14:textId="77777777" w:rsidR="00B34F33" w:rsidRPr="00F2769A" w:rsidRDefault="00B34F33" w:rsidP="00DE6B18">
            <w:pPr>
              <w:pStyle w:val="Heading1"/>
            </w:pPr>
            <w:r>
              <w:t>Description:</w:t>
            </w:r>
          </w:p>
        </w:tc>
      </w:tr>
      <w:tr w:rsidR="00B34F33" w14:paraId="6B370535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5388A" w14:textId="43B587F6" w:rsidR="00B34F33" w:rsidRPr="00F2769A" w:rsidRDefault="00DE6B18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will call appropriate engine/renderer functions when buttons are pressed.</w:t>
            </w:r>
          </w:p>
        </w:tc>
      </w:tr>
      <w:tr w:rsidR="00B34F33" w14:paraId="7A9FB81B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FC4DB" w14:textId="77777777" w:rsidR="00B34F33" w:rsidRPr="00DC2A17" w:rsidRDefault="00B34F33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15BFD01D" w14:textId="6628E938" w:rsidR="00B34F33" w:rsidRPr="00156D14" w:rsidRDefault="002D4629" w:rsidP="00DE6B18">
            <w:pPr>
              <w:pStyle w:val="Heading1"/>
            </w:pPr>
            <w:r>
              <w:t>Estimate: 4</w:t>
            </w:r>
            <w:r w:rsidR="00B34F33">
              <w:t>h</w:t>
            </w:r>
          </w:p>
        </w:tc>
      </w:tr>
      <w:tr w:rsidR="00B34F33" w14:paraId="7C72FB90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B65F4D" w14:textId="1A0E897F" w:rsidR="00B34F33" w:rsidRDefault="00B34F33" w:rsidP="00DE6B18">
            <w:pPr>
              <w:ind w:left="284"/>
            </w:pPr>
          </w:p>
        </w:tc>
      </w:tr>
      <w:tr w:rsidR="00B34F33" w14:paraId="16669550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B34F33" w14:paraId="514FE1C3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6229C769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77D3E9F9" w14:textId="77777777" w:rsidR="00B34F33" w:rsidRDefault="00B34F33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17C3E5B4" w14:textId="77777777" w:rsidR="00B34F33" w:rsidRDefault="00B34F33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B34F33" w14:paraId="78388D97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094D899" w14:textId="1EF421DF" w:rsidR="00B34F33" w:rsidRDefault="00A9440B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946287E" w14:textId="7C315E26" w:rsidR="00B34F33" w:rsidRDefault="00A9440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438C4B7B" w14:textId="48F16F1D" w:rsidR="00B34F33" w:rsidRDefault="00A9440B" w:rsidP="00DE6B18">
                  <w:pPr>
                    <w:jc w:val="center"/>
                  </w:pPr>
                  <w:r>
                    <w:t>0</w:t>
                  </w:r>
                  <w:r w:rsidR="00B34F33">
                    <w:t>h</w:t>
                  </w:r>
                </w:p>
              </w:tc>
            </w:tr>
            <w:tr w:rsidR="00B34F33" w14:paraId="4FEC6BE0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C9CC6E1" w14:textId="77777777" w:rsidR="00B34F33" w:rsidRDefault="00B34F33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586644E" w14:textId="4CBD69DF" w:rsidR="00B34F33" w:rsidRDefault="00A9440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FC2D183" w14:textId="2A9E6C41" w:rsidR="00B34F33" w:rsidRDefault="00B34F33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B34F33" w14:paraId="4400857A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BF34FAF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044C83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9C19F13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2400B33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30D7EEC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7CB0944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32F2DE6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4EB153B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9E8E71A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6F6B647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1BB6F80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552A123D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E4B779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85F4E55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B4D079D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6700DB4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A0A7FE8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FD9C7A4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0CCA8AF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022861B7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CA7ADA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9D7A31D" w14:textId="77777777" w:rsidR="00B34F33" w:rsidRDefault="00B34F33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0993F91" w14:textId="77777777" w:rsidR="00B34F33" w:rsidRDefault="00B34F33" w:rsidP="00DE6B18">
                  <w:pPr>
                    <w:jc w:val="center"/>
                  </w:pPr>
                </w:p>
              </w:tc>
            </w:tr>
            <w:tr w:rsidR="00B34F33" w14:paraId="3891A56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2395A42" w14:textId="77777777" w:rsidR="00B34F33" w:rsidRDefault="00B34F33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D487955" w14:textId="77777777" w:rsidR="00B34F33" w:rsidRDefault="00B34F33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0639D2C" w14:textId="77777777" w:rsidR="00B34F33" w:rsidRDefault="00B34F33" w:rsidP="00DE6B18">
                  <w:pPr>
                    <w:jc w:val="center"/>
                  </w:pPr>
                </w:p>
              </w:tc>
            </w:tr>
          </w:tbl>
          <w:p w14:paraId="468278F1" w14:textId="77777777" w:rsidR="00B34F33" w:rsidRDefault="00B34F33" w:rsidP="00DE6B18"/>
        </w:tc>
      </w:tr>
    </w:tbl>
    <w:p w14:paraId="787AD6C8" w14:textId="77777777" w:rsidR="00B34F33" w:rsidRDefault="00B34F33" w:rsidP="00B34F33"/>
    <w:p w14:paraId="1B8EA3C1" w14:textId="77777777" w:rsidR="00B34F33" w:rsidRDefault="00B34F33" w:rsidP="00B34F33"/>
    <w:p w14:paraId="4A2CE892" w14:textId="77777777" w:rsidR="00B34F33" w:rsidRDefault="00B34F33" w:rsidP="00B34F33"/>
    <w:p w14:paraId="6F60E883" w14:textId="77777777" w:rsidR="008360EB" w:rsidRDefault="008360EB" w:rsidP="008360EB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A34D88" w14:paraId="19FFA93C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4871C4" w14:textId="77777777" w:rsidR="00A34D88" w:rsidRDefault="00A34D88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6041692F" w14:textId="65CCC77C" w:rsidR="00A34D88" w:rsidRPr="00F2769A" w:rsidRDefault="002D4629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 - foundation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86D0904" w14:textId="1F51D5CD" w:rsidR="00A34D88" w:rsidRDefault="00A34D88" w:rsidP="00DE6B18">
            <w:pPr>
              <w:pStyle w:val="Heading1"/>
            </w:pPr>
            <w:r>
              <w:t xml:space="preserve">Priority: </w:t>
            </w:r>
            <w:r w:rsidR="002D4629">
              <w:t>1</w:t>
            </w:r>
          </w:p>
        </w:tc>
      </w:tr>
      <w:tr w:rsidR="00A34D88" w14:paraId="6C577ABC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C20EB" w14:textId="77777777" w:rsidR="00A34D88" w:rsidRPr="00F2769A" w:rsidRDefault="00A34D88" w:rsidP="00DE6B18">
            <w:pPr>
              <w:pStyle w:val="Heading1"/>
            </w:pPr>
            <w:r>
              <w:t>Description:</w:t>
            </w:r>
          </w:p>
        </w:tc>
      </w:tr>
      <w:tr w:rsidR="00A34D88" w14:paraId="2F8DAA63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E26A7" w14:textId="4CDDDFAF" w:rsidR="00A34D88" w:rsidRPr="00F2769A" w:rsidRDefault="00FC2AEE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will have insta</w:t>
            </w:r>
            <w:r w:rsidR="002770F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ce of Engine and Renderer and will initialize them properly on start.</w:t>
            </w:r>
          </w:p>
        </w:tc>
      </w:tr>
      <w:tr w:rsidR="00A34D88" w14:paraId="2C07F8FD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E6A02" w14:textId="77777777" w:rsidR="00A34D88" w:rsidRPr="00DC2A17" w:rsidRDefault="00A34D88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51C5CAF5" w14:textId="67879397" w:rsidR="00A34D88" w:rsidRPr="00156D14" w:rsidRDefault="002D4629" w:rsidP="00DE6B18">
            <w:pPr>
              <w:pStyle w:val="Heading1"/>
            </w:pPr>
            <w:r>
              <w:t>Estimate: 2</w:t>
            </w:r>
            <w:r w:rsidR="00A34D88">
              <w:t>h</w:t>
            </w:r>
          </w:p>
        </w:tc>
      </w:tr>
      <w:tr w:rsidR="00A34D88" w14:paraId="3E876A72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119B82" w14:textId="1D94165C" w:rsidR="00A34D88" w:rsidRDefault="00A34D88" w:rsidP="00DE6B18">
            <w:pPr>
              <w:ind w:left="284"/>
            </w:pPr>
          </w:p>
        </w:tc>
      </w:tr>
      <w:tr w:rsidR="00A34D88" w14:paraId="0918C6DC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A34D88" w14:paraId="5FA22CA9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6C0B754C" w14:textId="77777777" w:rsidR="00A34D88" w:rsidRDefault="00A34D88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0E9FE2F1" w14:textId="77777777" w:rsidR="00A34D88" w:rsidRDefault="00A34D88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26D1F49F" w14:textId="77777777" w:rsidR="00A34D88" w:rsidRDefault="00A34D88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A34D88" w14:paraId="2F2F2283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B98325F" w14:textId="725DC435" w:rsidR="00A34D88" w:rsidRDefault="00303352" w:rsidP="00DE6B18">
                  <w:pPr>
                    <w:jc w:val="center"/>
                  </w:pPr>
                  <w:r>
                    <w:t>MARTIN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8D164B1" w14:textId="4F964275" w:rsidR="00A34D88" w:rsidRDefault="00303352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2410AFA5" w14:textId="4EE489F8" w:rsidR="00A34D88" w:rsidRDefault="00303352" w:rsidP="00DE6B18">
                  <w:pPr>
                    <w:jc w:val="center"/>
                  </w:pPr>
                  <w:r>
                    <w:t>0</w:t>
                  </w:r>
                  <w:r w:rsidR="00A34D88">
                    <w:t>h</w:t>
                  </w:r>
                </w:p>
              </w:tc>
            </w:tr>
            <w:tr w:rsidR="00A34D88" w14:paraId="219D7C06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E4BBFB3" w14:textId="77777777" w:rsidR="00A34D88" w:rsidRDefault="00A34D88" w:rsidP="00DE6B18">
                  <w:pPr>
                    <w:jc w:val="center"/>
                  </w:pPr>
                  <w:r>
                    <w:t>Filip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B061422" w14:textId="54256608" w:rsidR="00A34D88" w:rsidRDefault="00303352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33F61F3" w14:textId="4B3CC0AB" w:rsidR="00A34D88" w:rsidRDefault="00A34D88" w:rsidP="00DE6B18">
                  <w:pPr>
                    <w:jc w:val="center"/>
                  </w:pPr>
                  <w:r>
                    <w:t>0h</w:t>
                  </w:r>
                </w:p>
              </w:tc>
            </w:tr>
            <w:tr w:rsidR="00A34D88" w14:paraId="30E49519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1ABB65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37FF2DE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E94E365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07178E3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4C38C037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832D98B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1D081FD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F1BFF4D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DB8B75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25F58A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ED7FD44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62F06EDF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701E38DC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27854EB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D5EA518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2F7BC892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CDA433E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C528063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241407CB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DDBEEC0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ACA4A01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D85CE58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1149F8D6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48DA4DC3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96320C1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AEC604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9359D24" w14:textId="77777777" w:rsidR="00A34D88" w:rsidRDefault="00A34D88" w:rsidP="00DE6B18">
                  <w:pPr>
                    <w:jc w:val="center"/>
                  </w:pPr>
                </w:p>
              </w:tc>
            </w:tr>
          </w:tbl>
          <w:p w14:paraId="79E609F4" w14:textId="77777777" w:rsidR="00A34D88" w:rsidRDefault="00A34D88" w:rsidP="00DE6B18"/>
        </w:tc>
      </w:tr>
    </w:tbl>
    <w:p w14:paraId="1691AB15" w14:textId="77777777" w:rsidR="00A34D88" w:rsidRDefault="00A34D88" w:rsidP="00A34D88"/>
    <w:tbl>
      <w:tblPr>
        <w:tblStyle w:val="TableGrid"/>
        <w:tblpPr w:leftFromText="180" w:rightFromText="180" w:horzAnchor="page" w:tblpX="550" w:tblpY="-1056"/>
        <w:tblW w:w="10774" w:type="dxa"/>
        <w:tblLook w:val="04A0" w:firstRow="1" w:lastRow="0" w:firstColumn="1" w:lastColumn="0" w:noHBand="0" w:noVBand="1"/>
      </w:tblPr>
      <w:tblGrid>
        <w:gridCol w:w="756"/>
        <w:gridCol w:w="6823"/>
        <w:gridCol w:w="3195"/>
      </w:tblGrid>
      <w:tr w:rsidR="00A34D88" w14:paraId="2DF3FFED" w14:textId="77777777" w:rsidTr="00DE6B18">
        <w:trPr>
          <w:trHeight w:val="787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D5D1134" w14:textId="77777777" w:rsidR="00A34D88" w:rsidRDefault="00A34D88" w:rsidP="00DE6B18">
            <w:pPr>
              <w:pStyle w:val="Heading1"/>
            </w:pPr>
            <w:r>
              <w:lastRenderedPageBreak/>
              <w:t xml:space="preserve">Tag: </w:t>
            </w:r>
          </w:p>
        </w:tc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</w:tcPr>
          <w:p w14:paraId="2669EA28" w14:textId="1E8434DF" w:rsidR="00A34D88" w:rsidRPr="00F2769A" w:rsidRDefault="000C2FFB" w:rsidP="00DE6B18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Engine – Save and Load game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4848DA85" w14:textId="2E450012" w:rsidR="00A34D88" w:rsidRDefault="00A34D88" w:rsidP="00DE6B18">
            <w:pPr>
              <w:pStyle w:val="Heading1"/>
            </w:pPr>
            <w:r>
              <w:t xml:space="preserve">Priority: </w:t>
            </w:r>
            <w:r w:rsidR="000C2FFB">
              <w:t>3</w:t>
            </w:r>
          </w:p>
        </w:tc>
      </w:tr>
      <w:tr w:rsidR="00A34D88" w14:paraId="211957DD" w14:textId="77777777" w:rsidTr="00DE6B18">
        <w:trPr>
          <w:trHeight w:val="356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DF840" w14:textId="77777777" w:rsidR="00A34D88" w:rsidRPr="00F2769A" w:rsidRDefault="00A34D88" w:rsidP="00DE6B18">
            <w:pPr>
              <w:pStyle w:val="Heading1"/>
            </w:pPr>
            <w:r>
              <w:t>Description:</w:t>
            </w:r>
          </w:p>
        </w:tc>
      </w:tr>
      <w:tr w:rsidR="00A34D88" w14:paraId="3FECC20C" w14:textId="77777777" w:rsidTr="00DE6B18">
        <w:trPr>
          <w:trHeight w:val="137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D04143" w14:textId="0A644AC9" w:rsidR="00A34D88" w:rsidRDefault="000C2FFB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able to save a game while playing.</w:t>
            </w:r>
          </w:p>
          <w:p w14:paraId="09E20BD6" w14:textId="3DBEBA5D" w:rsidR="000C2FFB" w:rsidRPr="00F2769A" w:rsidRDefault="000C2FFB" w:rsidP="00DE6B18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will be able to load game while in menu.</w:t>
            </w:r>
          </w:p>
        </w:tc>
      </w:tr>
      <w:tr w:rsidR="00A34D88" w14:paraId="099BBAD1" w14:textId="77777777" w:rsidTr="00DE6B18">
        <w:trPr>
          <w:trHeight w:val="734"/>
        </w:trPr>
        <w:tc>
          <w:tcPr>
            <w:tcW w:w="7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D0DC3" w14:textId="77777777" w:rsidR="00A34D88" w:rsidRPr="00DC2A17" w:rsidRDefault="00A34D88" w:rsidP="00DE6B18">
            <w:pPr>
              <w:pStyle w:val="Heading1"/>
            </w:pPr>
            <w:r>
              <w:t>Notes: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5365F603" w14:textId="40A192A3" w:rsidR="00A34D88" w:rsidRPr="00156D14" w:rsidRDefault="000C2FFB" w:rsidP="00DE6B18">
            <w:pPr>
              <w:pStyle w:val="Heading1"/>
            </w:pPr>
            <w:r>
              <w:t>Estimate: 5</w:t>
            </w:r>
            <w:r w:rsidR="00A34D88">
              <w:t>h</w:t>
            </w:r>
          </w:p>
        </w:tc>
      </w:tr>
      <w:tr w:rsidR="00A34D88" w14:paraId="691DED3C" w14:textId="77777777" w:rsidTr="00DE6B18">
        <w:trPr>
          <w:trHeight w:val="1671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12890" w14:textId="59005A93" w:rsidR="00A34D88" w:rsidRDefault="00A34D88" w:rsidP="00DE6B18">
            <w:pPr>
              <w:ind w:left="284"/>
            </w:pPr>
          </w:p>
        </w:tc>
      </w:tr>
      <w:tr w:rsidR="00A34D88" w14:paraId="08862463" w14:textId="77777777" w:rsidTr="00DE6B18">
        <w:trPr>
          <w:trHeight w:val="3427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3"/>
              <w:tblpPr w:leftFromText="180" w:rightFromText="180" w:horzAnchor="page" w:tblpX="82" w:tblpY="284"/>
              <w:tblOverlap w:val="never"/>
              <w:tblW w:w="0" w:type="auto"/>
              <w:tblLook w:val="05A0" w:firstRow="1" w:lastRow="0" w:firstColumn="1" w:lastColumn="1" w:noHBand="0" w:noVBand="1"/>
            </w:tblPr>
            <w:tblGrid>
              <w:gridCol w:w="1725"/>
              <w:gridCol w:w="7512"/>
              <w:gridCol w:w="1311"/>
            </w:tblGrid>
            <w:tr w:rsidR="00A34D88" w14:paraId="6B6FD8A0" w14:textId="77777777" w:rsidTr="00DE6B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725" w:type="dxa"/>
                </w:tcPr>
                <w:p w14:paraId="3C22F73B" w14:textId="77777777" w:rsidR="00A34D88" w:rsidRDefault="00A34D88" w:rsidP="00DE6B18">
                  <w:pPr>
                    <w:pStyle w:val="Heading2"/>
                    <w:jc w:val="center"/>
                    <w:outlineLvl w:val="1"/>
                  </w:pPr>
                  <w:r>
                    <w:t>Who</w:t>
                  </w:r>
                </w:p>
              </w:tc>
              <w:tc>
                <w:tcPr>
                  <w:tcW w:w="7512" w:type="dxa"/>
                </w:tcPr>
                <w:p w14:paraId="24736382" w14:textId="77777777" w:rsidR="00A34D88" w:rsidRDefault="00A34D88" w:rsidP="00DE6B18">
                  <w:pPr>
                    <w:pStyle w:val="Heading2"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1311" w:type="dxa"/>
                </w:tcPr>
                <w:p w14:paraId="79BD3A3B" w14:textId="77777777" w:rsidR="00A34D88" w:rsidRDefault="00A34D88" w:rsidP="00DE6B18">
                  <w:pPr>
                    <w:pStyle w:val="Heading2"/>
                    <w:jc w:val="center"/>
                    <w:outlineLvl w:val="1"/>
                  </w:pPr>
                  <w:r>
                    <w:t>Estimate</w:t>
                  </w:r>
                </w:p>
              </w:tc>
            </w:tr>
            <w:tr w:rsidR="00A34D88" w14:paraId="393A12E7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3CD6613F" w14:textId="656BE933" w:rsidR="00A34D88" w:rsidRDefault="000C2FFB" w:rsidP="00DE6B18">
                  <w:pPr>
                    <w:jc w:val="center"/>
                  </w:pPr>
                  <w:r>
                    <w:t>MATUS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075D6FC1" w14:textId="4DF6A62B" w:rsidR="00A34D88" w:rsidRDefault="000C2FFB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top w:val="single" w:sz="4" w:space="0" w:color="7F7F7F" w:themeColor="text1" w:themeTint="80"/>
                    <w:left w:val="single" w:sz="4" w:space="0" w:color="auto"/>
                  </w:tcBorders>
                </w:tcPr>
                <w:p w14:paraId="2694E5A1" w14:textId="2DBBB973" w:rsidR="00A34D88" w:rsidRDefault="000C2FFB" w:rsidP="00DE6B18">
                  <w:pPr>
                    <w:jc w:val="center"/>
                  </w:pPr>
                  <w:r>
                    <w:t>0</w:t>
                  </w:r>
                  <w:r w:rsidR="00A34D88">
                    <w:t>h</w:t>
                  </w:r>
                </w:p>
              </w:tc>
            </w:tr>
            <w:tr w:rsidR="00A34D88" w14:paraId="43EE37FC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3F3F15A" w14:textId="222991D5" w:rsidR="00A34D88" w:rsidRDefault="000C2FFB" w:rsidP="00DE6B18">
                  <w:pPr>
                    <w:jc w:val="center"/>
                  </w:pPr>
                  <w:r>
                    <w:t>TOMAS</w:t>
                  </w: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407EBD79" w14:textId="759ECAE0" w:rsidR="00A34D88" w:rsidRDefault="000C2FFB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TBA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59379223" w14:textId="04FB88DB" w:rsidR="00A34D88" w:rsidRDefault="000C2FFB" w:rsidP="00DE6B18">
                  <w:pPr>
                    <w:jc w:val="center"/>
                  </w:pPr>
                  <w:r>
                    <w:t>0</w:t>
                  </w:r>
                  <w:r w:rsidR="00A34D88">
                    <w:t>h</w:t>
                  </w:r>
                </w:p>
              </w:tc>
            </w:tr>
            <w:tr w:rsidR="00A34D88" w14:paraId="36164229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24E68E4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3BECD119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071E725E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011D09EA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0EF4F9B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671C7449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9A60510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84E2D0A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5211F3FA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15C9B0D7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591E013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3C262A1" w14:textId="77777777" w:rsidTr="00DE6B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A22C773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34A797E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6B23B422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8E25B28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634E9214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5846F011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34749E1C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7F986A7E" w14:textId="77777777" w:rsidTr="00DE6B18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ECFF635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2B251FA7" w14:textId="77777777" w:rsidR="00A34D88" w:rsidRDefault="00A34D88" w:rsidP="00DE6B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4A3C1FAF" w14:textId="77777777" w:rsidR="00A34D88" w:rsidRDefault="00A34D88" w:rsidP="00DE6B18">
                  <w:pPr>
                    <w:jc w:val="center"/>
                  </w:pPr>
                </w:p>
              </w:tc>
            </w:tr>
            <w:tr w:rsidR="00A34D88" w14:paraId="55A5CC0F" w14:textId="77777777" w:rsidTr="00DE6B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5" w:type="dxa"/>
                </w:tcPr>
                <w:p w14:paraId="153A4F86" w14:textId="77777777" w:rsidR="00A34D88" w:rsidRDefault="00A34D88" w:rsidP="00DE6B18">
                  <w:pPr>
                    <w:jc w:val="center"/>
                  </w:pPr>
                </w:p>
              </w:tc>
              <w:tc>
                <w:tcPr>
                  <w:tcW w:w="7512" w:type="dxa"/>
                  <w:tcBorders>
                    <w:right w:val="single" w:sz="4" w:space="0" w:color="auto"/>
                  </w:tcBorders>
                </w:tcPr>
                <w:p w14:paraId="790982F2" w14:textId="77777777" w:rsidR="00A34D88" w:rsidRDefault="00A34D88" w:rsidP="00DE6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1311" w:type="dxa"/>
                  <w:tcBorders>
                    <w:left w:val="single" w:sz="4" w:space="0" w:color="auto"/>
                  </w:tcBorders>
                </w:tcPr>
                <w:p w14:paraId="7CF171C0" w14:textId="77777777" w:rsidR="00A34D88" w:rsidRDefault="00A34D88" w:rsidP="00DE6B18">
                  <w:pPr>
                    <w:jc w:val="center"/>
                  </w:pPr>
                </w:p>
              </w:tc>
            </w:tr>
          </w:tbl>
          <w:p w14:paraId="54923849" w14:textId="77777777" w:rsidR="00A34D88" w:rsidRDefault="00A34D88" w:rsidP="00DE6B18"/>
        </w:tc>
      </w:tr>
    </w:tbl>
    <w:p w14:paraId="1D2E919B" w14:textId="77777777" w:rsidR="00A34D88" w:rsidRDefault="00A34D88" w:rsidP="00A34D88">
      <w:bookmarkStart w:id="0" w:name="_GoBack"/>
      <w:bookmarkEnd w:id="0"/>
    </w:p>
    <w:sectPr w:rsidR="00A34D88" w:rsidSect="00742254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338D2"/>
    <w:multiLevelType w:val="hybridMultilevel"/>
    <w:tmpl w:val="7CE4AED0"/>
    <w:lvl w:ilvl="0" w:tplc="3BB2937C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B975E50"/>
    <w:multiLevelType w:val="hybridMultilevel"/>
    <w:tmpl w:val="66D432A6"/>
    <w:lvl w:ilvl="0" w:tplc="E6B65118">
      <w:numFmt w:val="bullet"/>
      <w:lvlText w:val="-"/>
      <w:lvlJc w:val="left"/>
      <w:pPr>
        <w:ind w:left="76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79FC00CB"/>
    <w:multiLevelType w:val="hybridMultilevel"/>
    <w:tmpl w:val="EC66872C"/>
    <w:lvl w:ilvl="0" w:tplc="B2C81D78">
      <w:numFmt w:val="bullet"/>
      <w:lvlText w:val="-"/>
      <w:lvlJc w:val="left"/>
      <w:pPr>
        <w:ind w:left="1004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14"/>
    <w:rsid w:val="00082851"/>
    <w:rsid w:val="000C2FFB"/>
    <w:rsid w:val="000C65B8"/>
    <w:rsid w:val="000D7463"/>
    <w:rsid w:val="001169C6"/>
    <w:rsid w:val="00156D14"/>
    <w:rsid w:val="00162D89"/>
    <w:rsid w:val="00220C0D"/>
    <w:rsid w:val="00225078"/>
    <w:rsid w:val="002358C7"/>
    <w:rsid w:val="002770F9"/>
    <w:rsid w:val="002A1560"/>
    <w:rsid w:val="002A769A"/>
    <w:rsid w:val="002D4629"/>
    <w:rsid w:val="002F2193"/>
    <w:rsid w:val="00303352"/>
    <w:rsid w:val="003A5247"/>
    <w:rsid w:val="00423183"/>
    <w:rsid w:val="004277F1"/>
    <w:rsid w:val="004D177F"/>
    <w:rsid w:val="004D5237"/>
    <w:rsid w:val="00514780"/>
    <w:rsid w:val="00601F1B"/>
    <w:rsid w:val="00661D35"/>
    <w:rsid w:val="006D124B"/>
    <w:rsid w:val="006F66F3"/>
    <w:rsid w:val="00711C3C"/>
    <w:rsid w:val="00742254"/>
    <w:rsid w:val="008360EB"/>
    <w:rsid w:val="00845BCC"/>
    <w:rsid w:val="008D7307"/>
    <w:rsid w:val="00942EA4"/>
    <w:rsid w:val="0095468B"/>
    <w:rsid w:val="009A3C36"/>
    <w:rsid w:val="00A34D88"/>
    <w:rsid w:val="00A9440B"/>
    <w:rsid w:val="00AB1E08"/>
    <w:rsid w:val="00AD6DF8"/>
    <w:rsid w:val="00B34F33"/>
    <w:rsid w:val="00D00026"/>
    <w:rsid w:val="00D04EC3"/>
    <w:rsid w:val="00D86618"/>
    <w:rsid w:val="00DC2A17"/>
    <w:rsid w:val="00DE6B18"/>
    <w:rsid w:val="00E4594D"/>
    <w:rsid w:val="00F2769A"/>
    <w:rsid w:val="00F71482"/>
    <w:rsid w:val="00FC2AEE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3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6D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56D1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PlainTable3">
    <w:name w:val="Plain Table 3"/>
    <w:basedOn w:val="TableNormal"/>
    <w:uiPriority w:val="43"/>
    <w:rsid w:val="00156D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56D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56D1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156D14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156D14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56D14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6D14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56D14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156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156D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B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TaskCardsSprint2.docx</Template>
  <TotalTime>36</TotalTime>
  <Pages>8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Kováč Filip</dc:creator>
  <cp:keywords/>
  <dc:description/>
  <cp:lastModifiedBy>Kováč Filip</cp:lastModifiedBy>
  <cp:revision>21</cp:revision>
  <dcterms:created xsi:type="dcterms:W3CDTF">2017-04-04T17:05:00Z</dcterms:created>
  <dcterms:modified xsi:type="dcterms:W3CDTF">2017-04-04T17:41:00Z</dcterms:modified>
</cp:coreProperties>
</file>